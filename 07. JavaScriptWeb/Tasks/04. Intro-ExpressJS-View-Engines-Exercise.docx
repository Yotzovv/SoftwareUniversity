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3567A0" w:rsidP="00FE0C16">
      <w:pPr>
        <w:pStyle w:val="Heading1"/>
        <w:jc w:val="center"/>
      </w:pPr>
      <w:r>
        <w:t xml:space="preserve">Exercise: </w:t>
      </w:r>
      <w:r w:rsidR="001A4A7E">
        <w:t>Cubicle</w:t>
      </w:r>
    </w:p>
    <w:p w:rsidR="00673F6C" w:rsidRPr="00673F6C" w:rsidRDefault="00673F6C" w:rsidP="00673F6C">
      <w:r>
        <w:rPr>
          <w:sz w:val="24"/>
          <w:szCs w:val="24"/>
        </w:rPr>
        <w:t xml:space="preserve">Problems for exercises and homework for the </w:t>
      </w:r>
      <w:hyperlink r:id="rId8" w:history="1">
        <w:r>
          <w:rPr>
            <w:rStyle w:val="Hyperlink"/>
            <w:sz w:val="24"/>
            <w:szCs w:val="24"/>
          </w:rPr>
          <w:t>"Node.js &amp; Express.js Fundamentals" course @ SoftUni</w:t>
        </w:r>
      </w:hyperlink>
    </w:p>
    <w:p w:rsidR="00DE3D7E" w:rsidRDefault="003567A0" w:rsidP="00DE3D7E">
      <w:pPr>
        <w:pStyle w:val="Heading2"/>
      </w:pPr>
      <w:r>
        <w:t>Initial Setup</w:t>
      </w:r>
    </w:p>
    <w:p w:rsidR="00D01D9D" w:rsidRDefault="003567A0" w:rsidP="00D01D9D">
      <w:pPr>
        <w:pStyle w:val="Heading3"/>
        <w:numPr>
          <w:ilvl w:val="1"/>
          <w:numId w:val="20"/>
        </w:numPr>
      </w:pPr>
      <w:r>
        <w:t>Install dependencies</w:t>
      </w:r>
      <w:bookmarkStart w:id="0" w:name="_GoBack"/>
      <w:bookmarkEnd w:id="0"/>
    </w:p>
    <w:p w:rsidR="003567A0" w:rsidRDefault="003567A0" w:rsidP="003567A0">
      <w:r>
        <w:t xml:space="preserve">Run </w:t>
      </w:r>
      <w:r w:rsidRPr="00057AB0">
        <w:rPr>
          <w:rFonts w:ascii="Consolas" w:hAnsi="Consolas"/>
          <w:b/>
        </w:rPr>
        <w:t>'npm install'</w:t>
      </w:r>
      <w:r>
        <w:t xml:space="preserve"> to install all the dependencies</w:t>
      </w:r>
      <w:r w:rsidR="00D01D9D">
        <w:t>.</w:t>
      </w:r>
    </w:p>
    <w:p w:rsidR="00D01D9D" w:rsidRDefault="003567A0" w:rsidP="003567A0">
      <w:pPr>
        <w:pStyle w:val="Heading2"/>
      </w:pPr>
      <w:r>
        <w:t>Create Schema and Model</w:t>
      </w:r>
    </w:p>
    <w:p w:rsidR="008C4AD6" w:rsidRDefault="003567A0" w:rsidP="003567A0">
      <w:pPr>
        <w:pStyle w:val="Heading3"/>
        <w:numPr>
          <w:ilvl w:val="1"/>
          <w:numId w:val="22"/>
        </w:numPr>
      </w:pPr>
      <w:r>
        <w:t>Create Cube Schema</w:t>
      </w:r>
    </w:p>
    <w:p w:rsidR="003567A0" w:rsidRDefault="003567A0" w:rsidP="003567A0">
      <w:r>
        <w:t>Each cube should have the following properties:</w:t>
      </w:r>
    </w:p>
    <w:p w:rsidR="003567A0" w:rsidRDefault="003567A0" w:rsidP="003567A0">
      <w:pPr>
        <w:pStyle w:val="ListParagraph"/>
        <w:numPr>
          <w:ilvl w:val="0"/>
          <w:numId w:val="23"/>
        </w:numPr>
      </w:pPr>
      <w:r w:rsidRPr="00057AB0">
        <w:rPr>
          <w:rFonts w:ascii="Consolas" w:hAnsi="Consolas"/>
          <w:b/>
        </w:rPr>
        <w:t>Name</w:t>
      </w:r>
      <w:r>
        <w:t xml:space="preserve"> – string (between </w:t>
      </w:r>
      <w:r w:rsidRPr="00057AB0">
        <w:rPr>
          <w:b/>
        </w:rPr>
        <w:t>3</w:t>
      </w:r>
      <w:r>
        <w:t xml:space="preserve"> and </w:t>
      </w:r>
      <w:r w:rsidRPr="00057AB0">
        <w:rPr>
          <w:b/>
        </w:rPr>
        <w:t>15 characters</w:t>
      </w:r>
      <w:r>
        <w:t>)</w:t>
      </w:r>
    </w:p>
    <w:p w:rsidR="003567A0" w:rsidRDefault="003567A0" w:rsidP="003567A0">
      <w:pPr>
        <w:pStyle w:val="ListParagraph"/>
        <w:numPr>
          <w:ilvl w:val="0"/>
          <w:numId w:val="23"/>
        </w:numPr>
      </w:pPr>
      <w:r w:rsidRPr="00057AB0">
        <w:rPr>
          <w:rFonts w:ascii="Consolas" w:hAnsi="Consolas"/>
          <w:b/>
        </w:rPr>
        <w:t>Description</w:t>
      </w:r>
      <w:r>
        <w:t xml:space="preserve"> – string (between </w:t>
      </w:r>
      <w:r w:rsidRPr="00057AB0">
        <w:rPr>
          <w:b/>
        </w:rPr>
        <w:t>20 and 300</w:t>
      </w:r>
      <w:r w:rsidR="00057AB0" w:rsidRPr="00057AB0">
        <w:rPr>
          <w:b/>
        </w:rPr>
        <w:t xml:space="preserve"> characters</w:t>
      </w:r>
      <w:r>
        <w:t>)</w:t>
      </w:r>
    </w:p>
    <w:p w:rsidR="003567A0" w:rsidRDefault="003567A0" w:rsidP="003567A0">
      <w:pPr>
        <w:pStyle w:val="ListParagraph"/>
        <w:numPr>
          <w:ilvl w:val="0"/>
          <w:numId w:val="23"/>
        </w:numPr>
      </w:pPr>
      <w:r w:rsidRPr="00057AB0">
        <w:rPr>
          <w:rFonts w:ascii="Consolas" w:hAnsi="Consolas"/>
          <w:b/>
        </w:rPr>
        <w:t xml:space="preserve">Image URL </w:t>
      </w:r>
      <w:r>
        <w:t xml:space="preserve">– string (should start with </w:t>
      </w:r>
      <w:hyperlink w:history="1">
        <w:r w:rsidRPr="00B70478">
          <w:rPr>
            <w:rStyle w:val="Hyperlink"/>
          </w:rPr>
          <w:t>https://</w:t>
        </w:r>
      </w:hyperlink>
      <w:r>
        <w:t xml:space="preserve"> and end with </w:t>
      </w:r>
      <w:r w:rsidRPr="00057AB0">
        <w:rPr>
          <w:b/>
        </w:rPr>
        <w:t>".jpg</w:t>
      </w:r>
      <w:r>
        <w:t xml:space="preserve">" or </w:t>
      </w:r>
      <w:r w:rsidRPr="00057AB0">
        <w:rPr>
          <w:b/>
        </w:rPr>
        <w:t>".png"</w:t>
      </w:r>
      <w:r>
        <w:t>)</w:t>
      </w:r>
    </w:p>
    <w:p w:rsidR="003567A0" w:rsidRPr="003567A0" w:rsidRDefault="003567A0" w:rsidP="003567A0">
      <w:pPr>
        <w:pStyle w:val="ListParagraph"/>
        <w:numPr>
          <w:ilvl w:val="0"/>
          <w:numId w:val="23"/>
        </w:numPr>
      </w:pPr>
      <w:r w:rsidRPr="00057AB0">
        <w:rPr>
          <w:rFonts w:ascii="Consolas" w:hAnsi="Consolas"/>
          <w:b/>
        </w:rPr>
        <w:t>Difficulty</w:t>
      </w:r>
      <w:r>
        <w:t xml:space="preserve"> – number between </w:t>
      </w:r>
      <w:r w:rsidRPr="00057AB0">
        <w:rPr>
          <w:b/>
        </w:rPr>
        <w:t>1 and 6</w:t>
      </w:r>
    </w:p>
    <w:p w:rsidR="003567A0" w:rsidRDefault="003567A0" w:rsidP="003567A0">
      <w:pPr>
        <w:pStyle w:val="Heading3"/>
        <w:numPr>
          <w:ilvl w:val="1"/>
          <w:numId w:val="22"/>
        </w:numPr>
      </w:pPr>
      <w:r>
        <w:t>Create Cube Model</w:t>
      </w:r>
    </w:p>
    <w:p w:rsidR="003567A0" w:rsidRDefault="003567A0" w:rsidP="003567A0">
      <w:pPr>
        <w:pStyle w:val="Heading2"/>
      </w:pPr>
      <w:r>
        <w:t>Create Routes</w:t>
      </w:r>
    </w:p>
    <w:p w:rsidR="003567A0" w:rsidRDefault="003567A0" w:rsidP="003567A0">
      <w:r>
        <w:t>You should implement the following routes:</w:t>
      </w:r>
    </w:p>
    <w:p w:rsidR="003567A0" w:rsidRDefault="00057AB0" w:rsidP="003567A0">
      <w:pPr>
        <w:pStyle w:val="ListParagraph"/>
        <w:numPr>
          <w:ilvl w:val="0"/>
          <w:numId w:val="25"/>
        </w:numPr>
      </w:pPr>
      <w:r w:rsidRPr="00057AB0">
        <w:rPr>
          <w:rFonts w:ascii="Consolas" w:hAnsi="Consolas"/>
          <w:b/>
        </w:rPr>
        <w:t xml:space="preserve">/ </w:t>
      </w:r>
      <w:r>
        <w:t>- the main page (should visualize all the cubes in the database and a search field)</w:t>
      </w:r>
    </w:p>
    <w:p w:rsidR="00057AB0" w:rsidRDefault="00057AB0" w:rsidP="003567A0">
      <w:pPr>
        <w:pStyle w:val="ListParagraph"/>
        <w:numPr>
          <w:ilvl w:val="0"/>
          <w:numId w:val="25"/>
        </w:numPr>
      </w:pPr>
      <w:r w:rsidRPr="00057AB0">
        <w:rPr>
          <w:rFonts w:ascii="Consolas" w:hAnsi="Consolas"/>
          <w:b/>
        </w:rPr>
        <w:t>/about</w:t>
      </w:r>
      <w:r>
        <w:t xml:space="preserve"> – should render the about page</w:t>
      </w:r>
    </w:p>
    <w:p w:rsidR="00057AB0" w:rsidRDefault="00057AB0" w:rsidP="003567A0">
      <w:pPr>
        <w:pStyle w:val="ListParagraph"/>
        <w:numPr>
          <w:ilvl w:val="0"/>
          <w:numId w:val="25"/>
        </w:numPr>
      </w:pPr>
      <w:r w:rsidRPr="00057AB0">
        <w:rPr>
          <w:rFonts w:ascii="Consolas" w:hAnsi="Consolas"/>
          <w:b/>
        </w:rPr>
        <w:t>/create</w:t>
      </w:r>
      <w:r>
        <w:t xml:space="preserve"> – should render the create cube form</w:t>
      </w:r>
    </w:p>
    <w:p w:rsidR="00057AB0" w:rsidRDefault="00057AB0" w:rsidP="003567A0">
      <w:pPr>
        <w:pStyle w:val="ListParagraph"/>
        <w:numPr>
          <w:ilvl w:val="0"/>
          <w:numId w:val="25"/>
        </w:numPr>
      </w:pPr>
      <w:r w:rsidRPr="00057AB0">
        <w:rPr>
          <w:rFonts w:ascii="Consolas" w:hAnsi="Consolas"/>
          <w:b/>
        </w:rPr>
        <w:t>/details/:id</w:t>
      </w:r>
      <w:r>
        <w:t xml:space="preserve"> – should render the details page about selected cube</w:t>
      </w:r>
    </w:p>
    <w:p w:rsidR="00425893" w:rsidRDefault="00425893" w:rsidP="00425893">
      <w:pPr>
        <w:pStyle w:val="Heading3"/>
      </w:pPr>
      <w:r>
        <w:t>Main Page</w:t>
      </w:r>
    </w:p>
    <w:p w:rsidR="00844C74" w:rsidRDefault="00844C74" w:rsidP="00844C74">
      <w:r>
        <w:rPr>
          <w:noProof/>
          <w:lang w:val="bg-BG" w:eastAsia="bg-BG"/>
        </w:rPr>
        <w:drawing>
          <wp:inline distT="0" distB="0" distL="0" distR="0" wp14:anchorId="739C4D7B" wp14:editId="692021DB">
            <wp:extent cx="6449005" cy="28422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987" cy="28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93" w:rsidRDefault="00425893" w:rsidP="00425893">
      <w:pPr>
        <w:pStyle w:val="Heading3"/>
      </w:pPr>
      <w:r>
        <w:lastRenderedPageBreak/>
        <w:t>About Page</w:t>
      </w:r>
    </w:p>
    <w:p w:rsidR="00844C74" w:rsidRDefault="00844C74" w:rsidP="00844C74">
      <w:r>
        <w:rPr>
          <w:noProof/>
          <w:lang w:val="bg-BG" w:eastAsia="bg-BG"/>
        </w:rPr>
        <w:drawing>
          <wp:inline distT="0" distB="0" distL="0" distR="0" wp14:anchorId="4A95622F" wp14:editId="3F42B5EE">
            <wp:extent cx="6391020" cy="287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601" cy="28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93" w:rsidRDefault="00425893" w:rsidP="00425893">
      <w:pPr>
        <w:pStyle w:val="Heading3"/>
      </w:pPr>
      <w:r>
        <w:t>Create Page</w:t>
      </w:r>
    </w:p>
    <w:p w:rsidR="00844C74" w:rsidRDefault="00844C74" w:rsidP="00844C74">
      <w:r>
        <w:rPr>
          <w:noProof/>
          <w:lang w:val="bg-BG" w:eastAsia="bg-BG"/>
        </w:rPr>
        <w:drawing>
          <wp:inline distT="0" distB="0" distL="0" distR="0" wp14:anchorId="0B1F45B4" wp14:editId="1E7AEAA2">
            <wp:extent cx="6406432" cy="27725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554" cy="27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93" w:rsidRDefault="00425893" w:rsidP="00425893">
      <w:pPr>
        <w:pStyle w:val="Heading3"/>
      </w:pPr>
      <w:r>
        <w:lastRenderedPageBreak/>
        <w:t>Details Page</w:t>
      </w:r>
    </w:p>
    <w:p w:rsidR="00844C74" w:rsidRDefault="00844C74" w:rsidP="00844C74">
      <w:r>
        <w:rPr>
          <w:noProof/>
          <w:lang w:val="bg-BG" w:eastAsia="bg-BG"/>
        </w:rPr>
        <w:drawing>
          <wp:inline distT="0" distB="0" distL="0" distR="0" wp14:anchorId="1947D9A9" wp14:editId="5B76DDE3">
            <wp:extent cx="6405880" cy="284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376" cy="28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B0" w:rsidRPr="00057AB0" w:rsidRDefault="00057AB0" w:rsidP="00057AB0">
      <w:pPr>
        <w:pStyle w:val="Heading2"/>
      </w:pPr>
      <w:r>
        <w:t>Create Templates</w:t>
      </w:r>
    </w:p>
    <w:p w:rsidR="008C4AD6" w:rsidRDefault="008A4BC5" w:rsidP="00057AB0">
      <w:r>
        <w:t>Use the provided HTML to create templates with a format that is supported by your view engine. Identify the dynamic parts and use appropriate syntax for interpolating and rendering the application context.</w:t>
      </w:r>
    </w:p>
    <w:p w:rsidR="00197572" w:rsidRDefault="00197572" w:rsidP="003567A0">
      <w:pPr>
        <w:pStyle w:val="Heading4"/>
      </w:pPr>
      <w:r>
        <w:t>Render Templates</w:t>
      </w:r>
    </w:p>
    <w:p w:rsidR="00197572" w:rsidRDefault="00197572" w:rsidP="00197572">
      <w:r>
        <w:t>Implement template interpolation and rendering with the appropriate context in all handlers.</w:t>
      </w:r>
    </w:p>
    <w:p w:rsidR="00057AB0" w:rsidRDefault="00057AB0" w:rsidP="00057AB0">
      <w:pPr>
        <w:pStyle w:val="Heading2"/>
      </w:pPr>
      <w:r>
        <w:t>Search</w:t>
      </w:r>
    </w:p>
    <w:p w:rsidR="00057AB0" w:rsidRDefault="00057AB0" w:rsidP="00057AB0">
      <w:r>
        <w:t>Implement searching logic. Use the following validations:</w:t>
      </w:r>
    </w:p>
    <w:p w:rsidR="00057AB0" w:rsidRPr="00057AB0" w:rsidRDefault="00057AB0" w:rsidP="00057AB0">
      <w:pPr>
        <w:pStyle w:val="ListParagraph"/>
        <w:numPr>
          <w:ilvl w:val="0"/>
          <w:numId w:val="26"/>
        </w:numPr>
        <w:rPr>
          <w:b/>
        </w:rPr>
      </w:pPr>
      <w:r>
        <w:t xml:space="preserve">If the user searches </w:t>
      </w:r>
      <w:r w:rsidRPr="00057AB0">
        <w:rPr>
          <w:b/>
        </w:rPr>
        <w:t>only</w:t>
      </w:r>
      <w:r>
        <w:t xml:space="preserve"> a particular </w:t>
      </w:r>
      <w:r w:rsidRPr="00057AB0">
        <w:rPr>
          <w:b/>
        </w:rPr>
        <w:t>string</w:t>
      </w:r>
      <w:r>
        <w:t xml:space="preserve"> and </w:t>
      </w:r>
      <w:r w:rsidRPr="00057AB0">
        <w:rPr>
          <w:b/>
        </w:rPr>
        <w:t>NO difficulty</w:t>
      </w:r>
      <w:r>
        <w:t xml:space="preserve">, render </w:t>
      </w:r>
      <w:r w:rsidRPr="00057AB0">
        <w:rPr>
          <w:b/>
        </w:rPr>
        <w:t>all difficulties</w:t>
      </w:r>
    </w:p>
    <w:p w:rsidR="00057AB0" w:rsidRDefault="00057AB0" w:rsidP="00057AB0">
      <w:pPr>
        <w:pStyle w:val="ListParagraph"/>
        <w:numPr>
          <w:ilvl w:val="0"/>
          <w:numId w:val="26"/>
        </w:numPr>
      </w:pPr>
      <w:r>
        <w:t xml:space="preserve">The difficulty inputs must contain only </w:t>
      </w:r>
      <w:r w:rsidRPr="00057AB0">
        <w:rPr>
          <w:b/>
        </w:rPr>
        <w:t>numbers between 1 and 6</w:t>
      </w:r>
    </w:p>
    <w:p w:rsidR="00057AB0" w:rsidRPr="00057AB0" w:rsidRDefault="00057AB0" w:rsidP="00057AB0">
      <w:r>
        <w:t xml:space="preserve">If the search does </w:t>
      </w:r>
      <w:r w:rsidRPr="00057AB0">
        <w:rPr>
          <w:b/>
          <w:i/>
          <w:u w:val="single"/>
        </w:rPr>
        <w:t>NOT</w:t>
      </w:r>
      <w:r>
        <w:t xml:space="preserve"> meet the requirements, send </w:t>
      </w:r>
      <w:r w:rsidRPr="00057AB0">
        <w:rPr>
          <w:b/>
        </w:rPr>
        <w:t>error message</w:t>
      </w:r>
      <w:r>
        <w:t xml:space="preserve"> to the browser. More information in the next step</w:t>
      </w:r>
    </w:p>
    <w:p w:rsidR="00057AB0" w:rsidRDefault="00057AB0" w:rsidP="00057AB0">
      <w:pPr>
        <w:pStyle w:val="Heading2"/>
      </w:pPr>
      <w:r>
        <w:t>Error Notifications</w:t>
      </w:r>
    </w:p>
    <w:p w:rsidR="002B0230" w:rsidRPr="002B0230" w:rsidRDefault="002B0230" w:rsidP="002B0230">
      <w:r>
        <w:t xml:space="preserve">When there is an error in any of the forms (create or search) you should stay on the </w:t>
      </w:r>
      <w:r w:rsidRPr="002B0230">
        <w:rPr>
          <w:b/>
        </w:rPr>
        <w:t>same page</w:t>
      </w:r>
      <w:r>
        <w:t xml:space="preserve"> and </w:t>
      </w:r>
      <w:r w:rsidRPr="002B0230">
        <w:rPr>
          <w:b/>
        </w:rPr>
        <w:t>display error notification</w:t>
      </w:r>
      <w:r>
        <w:t>.</w:t>
      </w:r>
    </w:p>
    <w:p w:rsidR="00057AB0" w:rsidRDefault="002B0230" w:rsidP="002B0230">
      <w:pPr>
        <w:pStyle w:val="Heading3"/>
      </w:pPr>
      <w:r>
        <w:t>6.1 Create Form Errors</w:t>
      </w:r>
    </w:p>
    <w:p w:rsidR="002B0230" w:rsidRPr="00697610" w:rsidRDefault="002B0230" w:rsidP="002B0230">
      <w:pPr>
        <w:pStyle w:val="ListParagraph"/>
        <w:numPr>
          <w:ilvl w:val="0"/>
          <w:numId w:val="27"/>
        </w:numPr>
        <w:rPr>
          <w:rFonts w:ascii="Consolas" w:hAnsi="Consolas"/>
          <w:b/>
        </w:rPr>
      </w:pPr>
      <w:r>
        <w:t xml:space="preserve">Name: </w:t>
      </w:r>
      <w:r w:rsidRPr="00697610">
        <w:rPr>
          <w:rFonts w:ascii="Consolas" w:hAnsi="Consolas"/>
          <w:b/>
        </w:rPr>
        <w:t>'Name must be between 3 and 15 symbols!'</w:t>
      </w:r>
    </w:p>
    <w:p w:rsidR="002B0230" w:rsidRPr="00697610" w:rsidRDefault="002B0230" w:rsidP="002B0230">
      <w:pPr>
        <w:pStyle w:val="ListParagraph"/>
        <w:numPr>
          <w:ilvl w:val="0"/>
          <w:numId w:val="27"/>
        </w:numPr>
        <w:rPr>
          <w:rFonts w:ascii="Consolas" w:hAnsi="Consolas"/>
          <w:b/>
        </w:rPr>
      </w:pPr>
      <w:r>
        <w:t xml:space="preserve">Description: </w:t>
      </w:r>
      <w:r w:rsidRPr="00697610">
        <w:rPr>
          <w:rFonts w:ascii="Consolas" w:hAnsi="Consolas"/>
          <w:b/>
        </w:rPr>
        <w:t>'Description must be between 20 and 300 symbols'</w:t>
      </w:r>
    </w:p>
    <w:p w:rsidR="00057AB0" w:rsidRPr="00057AB0" w:rsidRDefault="002B0230" w:rsidP="00057AB0">
      <w:pPr>
        <w:pStyle w:val="ListParagraph"/>
        <w:numPr>
          <w:ilvl w:val="0"/>
          <w:numId w:val="27"/>
        </w:numPr>
      </w:pPr>
      <w:r>
        <w:t xml:space="preserve">Image URL: </w:t>
      </w:r>
      <w:r w:rsidRPr="00697610">
        <w:rPr>
          <w:rFonts w:ascii="Consolas" w:hAnsi="Consolas"/>
          <w:b/>
        </w:rPr>
        <w:t>'Image URL must start with https://'</w:t>
      </w:r>
      <w:r>
        <w:t xml:space="preserve"> or </w:t>
      </w:r>
      <w:r w:rsidRPr="00697610">
        <w:rPr>
          <w:rFonts w:ascii="Consolas" w:hAnsi="Consolas"/>
          <w:b/>
        </w:rPr>
        <w:t>'Image URL must end with .jpg or .png'</w:t>
      </w:r>
    </w:p>
    <w:sectPr w:rsidR="00057AB0" w:rsidRPr="00057AB0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EEE" w:rsidRDefault="00555EEE" w:rsidP="008068A2">
      <w:pPr>
        <w:spacing w:after="0" w:line="240" w:lineRule="auto"/>
      </w:pPr>
      <w:r>
        <w:separator/>
      </w:r>
    </w:p>
  </w:endnote>
  <w:endnote w:type="continuationSeparator" w:id="0">
    <w:p w:rsidR="00555EEE" w:rsidRDefault="00555E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B37" w:rsidRPr="00AC77AD" w:rsidRDefault="00E85B37" w:rsidP="00E85B3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C66E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85B37" w:rsidRPr="008C2B83" w:rsidRDefault="00E85B37" w:rsidP="00E85B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E85B37" w:rsidRPr="008C2B83" w:rsidRDefault="00E85B37" w:rsidP="00E85B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A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A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85B37" w:rsidRDefault="00E85B37" w:rsidP="00E85B3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E85B37" w:rsidRDefault="00E85B37" w:rsidP="00E85B3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5B37" w:rsidRDefault="00E85B37" w:rsidP="00E85B3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85B37" w:rsidRDefault="00E85B37" w:rsidP="00E85B3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B2CC54" wp14:editId="325574E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729936" wp14:editId="2E6C778C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3301EA" wp14:editId="49DD2F7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73EB89" wp14:editId="0B1FBCC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9A58F0" wp14:editId="4B52DAE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A5E44E" wp14:editId="2B346A3D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DC8133" wp14:editId="6A554F9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DBAB1F" wp14:editId="3740BED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E6449A" wp14:editId="21E2A38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A78AB8" wp14:editId="4C817C2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85B37" w:rsidRDefault="00E85B37" w:rsidP="00E85B3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85B37" w:rsidRDefault="00E85B37" w:rsidP="00E85B3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B2CC54" wp14:editId="325574E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729936" wp14:editId="2E6C778C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3301EA" wp14:editId="49DD2F7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3EB89" wp14:editId="0B1FBCC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9A58F0" wp14:editId="4B52DAE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A5E44E" wp14:editId="2B346A3D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DC8133" wp14:editId="6A554F9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DBAB1F" wp14:editId="3740BED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E6449A" wp14:editId="21E2A38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A78AB8" wp14:editId="4C817C2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E85B37" w:rsidRPr="00994E34" w:rsidRDefault="00E85B37" w:rsidP="00994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EEE" w:rsidRDefault="00555EEE" w:rsidP="008068A2">
      <w:pPr>
        <w:spacing w:after="0" w:line="240" w:lineRule="auto"/>
      </w:pPr>
      <w:r>
        <w:separator/>
      </w:r>
    </w:p>
  </w:footnote>
  <w:footnote w:type="continuationSeparator" w:id="0">
    <w:p w:rsidR="00555EEE" w:rsidRDefault="00555E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B37" w:rsidRDefault="00E85B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2C2213"/>
    <w:multiLevelType w:val="hybridMultilevel"/>
    <w:tmpl w:val="CBC8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5DBF"/>
    <w:multiLevelType w:val="multilevel"/>
    <w:tmpl w:val="4EC8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8E5381D"/>
    <w:multiLevelType w:val="hybridMultilevel"/>
    <w:tmpl w:val="D654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6732B"/>
    <w:multiLevelType w:val="hybridMultilevel"/>
    <w:tmpl w:val="12AE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52DB9"/>
    <w:multiLevelType w:val="multilevel"/>
    <w:tmpl w:val="86644F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50" w:hanging="360"/>
      </w:pPr>
    </w:lvl>
    <w:lvl w:ilvl="2" w:tplc="0409001B" w:tentative="1">
      <w:start w:val="1"/>
      <w:numFmt w:val="lowerRoman"/>
      <w:lvlText w:val="%3."/>
      <w:lvlJc w:val="right"/>
      <w:pPr>
        <w:ind w:left="7070" w:hanging="180"/>
      </w:pPr>
    </w:lvl>
    <w:lvl w:ilvl="3" w:tplc="0409000F" w:tentative="1">
      <w:start w:val="1"/>
      <w:numFmt w:val="decimal"/>
      <w:lvlText w:val="%4."/>
      <w:lvlJc w:val="left"/>
      <w:pPr>
        <w:ind w:left="7790" w:hanging="360"/>
      </w:pPr>
    </w:lvl>
    <w:lvl w:ilvl="4" w:tplc="04090019" w:tentative="1">
      <w:start w:val="1"/>
      <w:numFmt w:val="lowerLetter"/>
      <w:lvlText w:val="%5."/>
      <w:lvlJc w:val="left"/>
      <w:pPr>
        <w:ind w:left="8510" w:hanging="360"/>
      </w:pPr>
    </w:lvl>
    <w:lvl w:ilvl="5" w:tplc="0409001B" w:tentative="1">
      <w:start w:val="1"/>
      <w:numFmt w:val="lowerRoman"/>
      <w:lvlText w:val="%6."/>
      <w:lvlJc w:val="right"/>
      <w:pPr>
        <w:ind w:left="9230" w:hanging="180"/>
      </w:pPr>
    </w:lvl>
    <w:lvl w:ilvl="6" w:tplc="0409000F" w:tentative="1">
      <w:start w:val="1"/>
      <w:numFmt w:val="decimal"/>
      <w:lvlText w:val="%7."/>
      <w:lvlJc w:val="left"/>
      <w:pPr>
        <w:ind w:left="9950" w:hanging="360"/>
      </w:pPr>
    </w:lvl>
    <w:lvl w:ilvl="7" w:tplc="04090019" w:tentative="1">
      <w:start w:val="1"/>
      <w:numFmt w:val="lowerLetter"/>
      <w:lvlText w:val="%8."/>
      <w:lvlJc w:val="left"/>
      <w:pPr>
        <w:ind w:left="10670" w:hanging="360"/>
      </w:pPr>
    </w:lvl>
    <w:lvl w:ilvl="8" w:tplc="0409001B" w:tentative="1">
      <w:start w:val="1"/>
      <w:numFmt w:val="lowerRoman"/>
      <w:lvlText w:val="%9."/>
      <w:lvlJc w:val="right"/>
      <w:pPr>
        <w:ind w:left="11390" w:hanging="180"/>
      </w:pPr>
    </w:lvl>
  </w:abstractNum>
  <w:abstractNum w:abstractNumId="1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85BCE"/>
    <w:multiLevelType w:val="hybridMultilevel"/>
    <w:tmpl w:val="93EE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81D4038"/>
    <w:multiLevelType w:val="hybridMultilevel"/>
    <w:tmpl w:val="D4C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5A73C2"/>
    <w:multiLevelType w:val="multilevel"/>
    <w:tmpl w:val="4EC8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30"/>
  </w:num>
  <w:num w:numId="3">
    <w:abstractNumId w:val="19"/>
  </w:num>
  <w:num w:numId="4">
    <w:abstractNumId w:val="38"/>
  </w:num>
  <w:num w:numId="5">
    <w:abstractNumId w:val="9"/>
  </w:num>
  <w:num w:numId="6">
    <w:abstractNumId w:val="43"/>
  </w:num>
  <w:num w:numId="7">
    <w:abstractNumId w:val="18"/>
  </w:num>
  <w:num w:numId="8">
    <w:abstractNumId w:val="15"/>
  </w:num>
  <w:num w:numId="9">
    <w:abstractNumId w:val="14"/>
  </w:num>
  <w:num w:numId="10">
    <w:abstractNumId w:val="3"/>
  </w:num>
  <w:num w:numId="11">
    <w:abstractNumId w:val="33"/>
  </w:num>
  <w:num w:numId="12">
    <w:abstractNumId w:val="41"/>
  </w:num>
  <w:num w:numId="13">
    <w:abstractNumId w:val="16"/>
  </w:num>
  <w:num w:numId="14">
    <w:abstractNumId w:val="31"/>
  </w:num>
  <w:num w:numId="15">
    <w:abstractNumId w:val="8"/>
  </w:num>
  <w:num w:numId="16">
    <w:abstractNumId w:val="21"/>
  </w:num>
  <w:num w:numId="17">
    <w:abstractNumId w:val="44"/>
  </w:num>
  <w:num w:numId="18">
    <w:abstractNumId w:val="42"/>
  </w:num>
  <w:num w:numId="19">
    <w:abstractNumId w:val="1"/>
  </w:num>
  <w:num w:numId="20">
    <w:abstractNumId w:val="11"/>
  </w:num>
  <w:num w:numId="21">
    <w:abstractNumId w:val="22"/>
  </w:num>
  <w:num w:numId="22">
    <w:abstractNumId w:val="4"/>
  </w:num>
  <w:num w:numId="23">
    <w:abstractNumId w:val="2"/>
  </w:num>
  <w:num w:numId="24">
    <w:abstractNumId w:val="37"/>
  </w:num>
  <w:num w:numId="25">
    <w:abstractNumId w:val="25"/>
  </w:num>
  <w:num w:numId="26">
    <w:abstractNumId w:val="20"/>
  </w:num>
  <w:num w:numId="27">
    <w:abstractNumId w:val="6"/>
  </w:num>
  <w:num w:numId="28">
    <w:abstractNumId w:val="5"/>
  </w:num>
  <w:num w:numId="29">
    <w:abstractNumId w:val="23"/>
  </w:num>
  <w:num w:numId="30">
    <w:abstractNumId w:val="10"/>
  </w:num>
  <w:num w:numId="31">
    <w:abstractNumId w:val="32"/>
  </w:num>
  <w:num w:numId="32">
    <w:abstractNumId w:val="34"/>
  </w:num>
  <w:num w:numId="33">
    <w:abstractNumId w:val="27"/>
  </w:num>
  <w:num w:numId="34">
    <w:abstractNumId w:val="7"/>
  </w:num>
  <w:num w:numId="35">
    <w:abstractNumId w:val="26"/>
  </w:num>
  <w:num w:numId="36">
    <w:abstractNumId w:val="0"/>
  </w:num>
  <w:num w:numId="37">
    <w:abstractNumId w:val="17"/>
  </w:num>
  <w:num w:numId="38">
    <w:abstractNumId w:val="36"/>
  </w:num>
  <w:num w:numId="39">
    <w:abstractNumId w:val="39"/>
  </w:num>
  <w:num w:numId="40">
    <w:abstractNumId w:val="28"/>
  </w:num>
  <w:num w:numId="41">
    <w:abstractNumId w:val="24"/>
  </w:num>
  <w:num w:numId="42">
    <w:abstractNumId w:val="29"/>
  </w:num>
  <w:num w:numId="43">
    <w:abstractNumId w:val="40"/>
  </w:num>
  <w:num w:numId="44">
    <w:abstractNumId w:val="35"/>
  </w:num>
  <w:num w:numId="4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E9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AB0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97572"/>
    <w:rsid w:val="001A18D8"/>
    <w:rsid w:val="001A2C26"/>
    <w:rsid w:val="001A3A11"/>
    <w:rsid w:val="001A4A7E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230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7A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5893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3F44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047F3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5EE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2082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1BF5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3F6C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7610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4C74"/>
    <w:rsid w:val="0084697F"/>
    <w:rsid w:val="00851880"/>
    <w:rsid w:val="00852BC9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C71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5B37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0226"/>
    <w:rsid w:val="00F05210"/>
    <w:rsid w:val="00F065E6"/>
    <w:rsid w:val="00F1043A"/>
    <w:rsid w:val="00F10E5F"/>
    <w:rsid w:val="00F14108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D324A8-E510-4458-8995-EE7C82C0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F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F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7F3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7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7F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7F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F3"/>
  </w:style>
  <w:style w:type="paragraph" w:styleId="Footer">
    <w:name w:val="footer"/>
    <w:basedOn w:val="Normal"/>
    <w:link w:val="Foot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F3"/>
  </w:style>
  <w:style w:type="paragraph" w:styleId="BalloonText">
    <w:name w:val="Balloon Text"/>
    <w:basedOn w:val="Normal"/>
    <w:link w:val="BalloonTextChar"/>
    <w:uiPriority w:val="99"/>
    <w:semiHidden/>
    <w:unhideWhenUsed/>
    <w:rsid w:val="0050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7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7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47F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7F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47F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47F3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047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47F3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047F3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047F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47F3"/>
  </w:style>
  <w:style w:type="character" w:customStyle="1" w:styleId="CodeChar">
    <w:name w:val="Code Char"/>
    <w:basedOn w:val="DefaultParagraphFont"/>
    <w:link w:val="Code"/>
    <w:rsid w:val="005047F3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47F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047F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xpress-js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0CFDD-2982-4F4F-8C37-730B2810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613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Exercise for "ExpressJS Fundamentals" course @ SoftUni</vt:lpstr>
    </vt:vector>
  </TitlesOfParts>
  <Company>Software University Foundation - http://softuni.org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Kiril Kirilov</cp:lastModifiedBy>
  <cp:revision>66</cp:revision>
  <cp:lastPrinted>2014-02-12T16:33:00Z</cp:lastPrinted>
  <dcterms:created xsi:type="dcterms:W3CDTF">2016-09-19T13:21:00Z</dcterms:created>
  <dcterms:modified xsi:type="dcterms:W3CDTF">2019-01-24T18:51:00Z</dcterms:modified>
  <cp:category>programming, education, software engineering, software development</cp:category>
</cp:coreProperties>
</file>